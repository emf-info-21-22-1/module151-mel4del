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EA4" w14:textId="77777777" w:rsidR="00075E27" w:rsidRDefault="001C24C6" w:rsidP="005437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16ECB" wp14:editId="48F419CB">
                <wp:simplePos x="0" y="0"/>
                <wp:positionH relativeFrom="column">
                  <wp:posOffset>4758055</wp:posOffset>
                </wp:positionH>
                <wp:positionV relativeFrom="paragraph">
                  <wp:posOffset>-118745</wp:posOffset>
                </wp:positionV>
                <wp:extent cx="1907540" cy="2124075"/>
                <wp:effectExtent l="0" t="0" r="1651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B70B" w14:textId="77777777" w:rsidR="00570862" w:rsidRDefault="00570862" w:rsidP="00570862">
                            <w:pPr>
                              <w:pStyle w:val="Tdate"/>
                            </w:pPr>
                            <w:r w:rsidRPr="00056099">
                              <w:t>Date de création :</w:t>
                            </w:r>
                            <w:r>
                              <w:t xml:space="preserve"> </w:t>
                            </w:r>
                            <w:r w:rsidR="00592226">
                              <w:fldChar w:fldCharType="begin"/>
                            </w:r>
                            <w:r w:rsidR="00592226">
                              <w:instrText xml:space="preserve"> CreateDate </w:instrText>
                            </w:r>
                            <w:r w:rsidR="00592226">
                              <w:fldChar w:fldCharType="separate"/>
                            </w:r>
                            <w:r w:rsidR="003D285B">
                              <w:rPr>
                                <w:noProof/>
                              </w:rPr>
                              <w:t>09.02.2024 11:21:00</w:t>
                            </w:r>
                            <w:r w:rsidR="0059222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E2F0254" w14:textId="77777777" w:rsidR="00570862" w:rsidRPr="00056099" w:rsidRDefault="00570862" w:rsidP="00570862">
                            <w:pPr>
                              <w:pStyle w:val="Tdate"/>
                            </w:pPr>
                            <w:r w:rsidRPr="00056099">
                              <w:t xml:space="preserve">Version 1 du </w:t>
                            </w:r>
                            <w:r w:rsidR="00592226">
                              <w:fldChar w:fldCharType="begin"/>
                            </w:r>
                            <w:r w:rsidR="00592226">
                              <w:instrText xml:space="preserve"> Date </w:instrText>
                            </w:r>
                            <w:r w:rsidR="00592226">
                              <w:fldChar w:fldCharType="separate"/>
                            </w:r>
                            <w:r w:rsidR="003D285B">
                              <w:rPr>
                                <w:noProof/>
                              </w:rPr>
                              <w:t>09.02.2024</w:t>
                            </w:r>
                            <w:r w:rsidR="0059222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79287B" w14:textId="77777777" w:rsidR="001C24C6" w:rsidRPr="003966B2" w:rsidRDefault="00570862" w:rsidP="001C24C6">
                            <w:pPr>
                              <w:pStyle w:val="Tnomprenom"/>
                            </w:pPr>
                            <w:r w:rsidRPr="00056099">
                              <w:t>Melvyn Delatena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16ECB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4.65pt;margin-top:-9.35pt;width:150.2pt;height:1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ErKgIAAFUEAAAOAAAAZHJzL2Uyb0RvYy54bWysVEtv2zAMvg/YfxB0X2xnSR9GnCJLkWFA&#10;0BZIh54VWYqNyaImKbGzXz9Kdh7o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" filled="f" strokeweight=".5pt">
                <v:textbox>
                  <w:txbxContent>
                    <w:p w14:paraId="6344B70B" w14:textId="77777777" w:rsidR="00570862" w:rsidRDefault="00570862" w:rsidP="00570862">
                      <w:pPr>
                        <w:pStyle w:val="Tdate"/>
                      </w:pPr>
                      <w:r w:rsidRPr="00056099">
                        <w:t>Date de création :</w:t>
                      </w:r>
                      <w:r>
                        <w:t xml:space="preserve"> </w:t>
                      </w:r>
                      <w:r w:rsidR="00592226">
                        <w:fldChar w:fldCharType="begin"/>
                      </w:r>
                      <w:r w:rsidR="00592226">
                        <w:instrText xml:space="preserve"> CreateDate </w:instrText>
                      </w:r>
                      <w:r w:rsidR="00592226">
                        <w:fldChar w:fldCharType="separate"/>
                      </w:r>
                      <w:r w:rsidR="003D285B">
                        <w:rPr>
                          <w:noProof/>
                        </w:rPr>
                        <w:t>09.02.2024 11:21:00</w:t>
                      </w:r>
                      <w:r w:rsidR="00592226">
                        <w:rPr>
                          <w:noProof/>
                        </w:rPr>
                        <w:fldChar w:fldCharType="end"/>
                      </w:r>
                    </w:p>
                    <w:p w14:paraId="5E2F0254" w14:textId="77777777" w:rsidR="00570862" w:rsidRPr="00056099" w:rsidRDefault="00570862" w:rsidP="00570862">
                      <w:pPr>
                        <w:pStyle w:val="Tdate"/>
                      </w:pPr>
                      <w:r w:rsidRPr="00056099">
                        <w:t xml:space="preserve">Version 1 du </w:t>
                      </w:r>
                      <w:r w:rsidR="00592226">
                        <w:fldChar w:fldCharType="begin"/>
                      </w:r>
                      <w:r w:rsidR="00592226">
                        <w:instrText xml:space="preserve"> Date </w:instrText>
                      </w:r>
                      <w:r w:rsidR="00592226">
                        <w:fldChar w:fldCharType="separate"/>
                      </w:r>
                      <w:r w:rsidR="003D285B">
                        <w:rPr>
                          <w:noProof/>
                        </w:rPr>
                        <w:t>09.02.2024</w:t>
                      </w:r>
                      <w:r w:rsidR="00592226">
                        <w:rPr>
                          <w:noProof/>
                        </w:rPr>
                        <w:fldChar w:fldCharType="end"/>
                      </w:r>
                    </w:p>
                    <w:p w14:paraId="4C79287B" w14:textId="77777777" w:rsidR="001C24C6" w:rsidRPr="003966B2" w:rsidRDefault="00570862" w:rsidP="001C24C6">
                      <w:pPr>
                        <w:pStyle w:val="Tnomprenom"/>
                      </w:pPr>
                      <w:r w:rsidRPr="00056099">
                        <w:t>Melvyn Delatena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E557D" wp14:editId="0A7286F6">
                <wp:simplePos x="0" y="0"/>
                <wp:positionH relativeFrom="page">
                  <wp:posOffset>5648325</wp:posOffset>
                </wp:positionH>
                <wp:positionV relativeFrom="page">
                  <wp:posOffset>-9525</wp:posOffset>
                </wp:positionV>
                <wp:extent cx="1930400" cy="10712450"/>
                <wp:effectExtent l="0" t="0" r="0" b="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0400" cy="10712450"/>
                        </a:xfrm>
                        <a:prstGeom prst="rect">
                          <a:avLst/>
                        </a:prstGeom>
                        <a:solidFill>
                          <a:srgbClr val="236B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A60E" w14:textId="77777777" w:rsidR="004734F1" w:rsidRDefault="004734F1" w:rsidP="00C44F6C">
                            <w:pPr>
                              <w:pStyle w:val="Tdatemodu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E557D" id="Rectangle 472" o:spid="_x0000_s1027" style="position:absolute;margin-left:444.75pt;margin-top:-.75pt;width:152pt;height:84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" fillcolor="#236b1b" stroked="f" strokeweight="1pt">
                <v:textbox inset="14.4pt,,14.4pt">
                  <w:txbxContent>
                    <w:p w14:paraId="7140A60E" w14:textId="77777777" w:rsidR="004734F1" w:rsidRDefault="004734F1" w:rsidP="00C44F6C">
                      <w:pPr>
                        <w:pStyle w:val="Tdatemodu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6B04A15" wp14:editId="1416E2BF">
            <wp:simplePos x="0" y="0"/>
            <wp:positionH relativeFrom="page">
              <wp:align>left</wp:align>
            </wp:positionH>
            <wp:positionV relativeFrom="paragraph">
              <wp:posOffset>-1064895</wp:posOffset>
            </wp:positionV>
            <wp:extent cx="7499350" cy="11013440"/>
            <wp:effectExtent l="0" t="0" r="6350" b="0"/>
            <wp:wrapNone/>
            <wp:docPr id="8" name="Image 8" descr="The latest iPhone11, iPhone11 Pro, iPhone 11 Pro Max mobile phone HD  wallpapers free download, binar… | Green wallpaper phone, Green wallpaper,  Dark green aesth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latest iPhone11, iPhone11 Pro, iPhone 11 Pro Max mobile phone HD  wallpapers free download, binar… | Green wallpaper phone, Green wallpaper,  Dark green aesthe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110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E27">
        <w:t xml:space="preserve"> </w:t>
      </w:r>
    </w:p>
    <w:p w14:paraId="6E85B04D" w14:textId="77777777" w:rsidR="004734F1" w:rsidRPr="005437E0" w:rsidRDefault="004734F1"/>
    <w:p w14:paraId="19C97B4D" w14:textId="77777777" w:rsidR="007B2660" w:rsidRDefault="007B2660" w:rsidP="007B2660">
      <w:pPr>
        <w:pStyle w:val="Timage"/>
      </w:pPr>
    </w:p>
    <w:p w14:paraId="618C003A" w14:textId="77777777" w:rsidR="007B2660" w:rsidRPr="00B944FE" w:rsidRDefault="001C24C6" w:rsidP="007B2660">
      <w:pPr>
        <w:pStyle w:val="TR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56811" wp14:editId="6376343B">
                <wp:simplePos x="0" y="0"/>
                <wp:positionH relativeFrom="column">
                  <wp:posOffset>4862830</wp:posOffset>
                </wp:positionH>
                <wp:positionV relativeFrom="paragraph">
                  <wp:posOffset>1466850</wp:posOffset>
                </wp:positionV>
                <wp:extent cx="1552575" cy="11811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181100"/>
                        </a:xfrm>
                        <a:prstGeom prst="rect">
                          <a:avLst/>
                        </a:prstGeom>
                        <a:solidFill>
                          <a:srgbClr val="236B1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577D8" w14:textId="1D54773E" w:rsidR="001C24C6" w:rsidRDefault="001C24C6">
                            <w:r>
                              <w:t xml:space="preserve">Module du </w:t>
                            </w:r>
                            <w:sdt>
                              <w:sdtPr>
                                <w:id w:val="792334372"/>
                                <w:placeholder>
                                  <w:docPart w:val="0038A80871774E37B9FF2C6BE871BA76"/>
                                </w:placeholder>
                                <w:date w:fullDate="2024-02-01T00:00:00Z">
                                  <w:dateFormat w:val="dd.MM.yyyy"/>
                                  <w:lid w:val="fr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D285B">
                                  <w:t>01.02.2024</w:t>
                                </w:r>
                              </w:sdtContent>
                            </w:sdt>
                            <w:r>
                              <w:t xml:space="preserve"> au </w:t>
                            </w:r>
                            <w:sdt>
                              <w:sdtPr>
                                <w:id w:val="194968931"/>
                                <w:placeholder>
                                  <w:docPart w:val="0038A80871774E37B9FF2C6BE871BA76"/>
                                </w:placeholder>
                                <w:date w:fullDate="2024-03-08T00:00:00Z">
                                  <w:dateFormat w:val="dd.MM.yyyy"/>
                                  <w:lid w:val="fr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D285B">
                                  <w:t>08.03.2024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811" id="Zone de texte 5" o:spid="_x0000_s1028" type="#_x0000_t202" style="position:absolute;left:0;text-align:left;margin-left:382.9pt;margin-top:115.5pt;width:122.25pt;height:9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" fillcolor="#236b1b" strokeweight=".5pt">
                <v:textbox>
                  <w:txbxContent>
                    <w:p w14:paraId="2A7577D8" w14:textId="1D54773E" w:rsidR="001C24C6" w:rsidRDefault="001C24C6">
                      <w:r>
                        <w:t xml:space="preserve">Module du </w:t>
                      </w:r>
                      <w:sdt>
                        <w:sdtPr>
                          <w:id w:val="792334372"/>
                          <w:placeholder>
                            <w:docPart w:val="0038A80871774E37B9FF2C6BE871BA76"/>
                          </w:placeholder>
                          <w:date w:fullDate="2024-02-01T00:00:00Z">
                            <w:dateFormat w:val="dd.MM.yyyy"/>
                            <w:lid w:val="fr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D285B">
                            <w:t>01.02.2024</w:t>
                          </w:r>
                        </w:sdtContent>
                      </w:sdt>
                      <w:r>
                        <w:t xml:space="preserve"> au </w:t>
                      </w:r>
                      <w:sdt>
                        <w:sdtPr>
                          <w:id w:val="194968931"/>
                          <w:placeholder>
                            <w:docPart w:val="0038A80871774E37B9FF2C6BE871BA76"/>
                          </w:placeholder>
                          <w:date w:fullDate="2024-03-08T00:00:00Z">
                            <w:dateFormat w:val="dd.MM.yyyy"/>
                            <w:lid w:val="fr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D285B">
                            <w:t>08.03.2024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708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EB664" wp14:editId="5767F6F0">
                <wp:simplePos x="0" y="0"/>
                <wp:positionH relativeFrom="column">
                  <wp:posOffset>-48895</wp:posOffset>
                </wp:positionH>
                <wp:positionV relativeFrom="paragraph">
                  <wp:posOffset>1997075</wp:posOffset>
                </wp:positionV>
                <wp:extent cx="4343400" cy="17335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8C12A" w14:textId="4FB4F79E" w:rsidR="00570862" w:rsidRDefault="003D285B" w:rsidP="00466923">
                            <w:pPr>
                              <w:pStyle w:val="Tmodule"/>
                              <w:ind w:right="-548"/>
                            </w:pPr>
                            <w:r>
                              <w:t xml:space="preserve">Projet - </w:t>
                            </w:r>
                            <w:proofErr w:type="spellStart"/>
                            <w:r>
                              <w:t>Elkhanthar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B664" id="Zone de texte 11" o:spid="_x0000_s1029" type="#_x0000_t202" style="position:absolute;left:0;text-align:left;margin-left:-3.85pt;margin-top:157.25pt;width:342pt;height:1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" filled="f" strokeweight=".5pt">
                <v:textbox>
                  <w:txbxContent>
                    <w:p w14:paraId="0498C12A" w14:textId="4FB4F79E" w:rsidR="00570862" w:rsidRDefault="003D285B" w:rsidP="00466923">
                      <w:pPr>
                        <w:pStyle w:val="Tmodule"/>
                        <w:ind w:right="-548"/>
                      </w:pPr>
                      <w:r>
                        <w:t xml:space="preserve">Projet - </w:t>
                      </w:r>
                      <w:proofErr w:type="spellStart"/>
                      <w:r>
                        <w:t>Elkhanthar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2660" w:rsidRPr="00B944FE">
        <w:t xml:space="preserve">Rapport </w:t>
      </w:r>
      <w:r w:rsidR="007B2660">
        <w:t>P</w:t>
      </w:r>
      <w:r w:rsidR="007B2660" w:rsidRPr="00B944FE">
        <w:t>ersonnel</w:t>
      </w:r>
    </w:p>
    <w:p w14:paraId="52F1A74E" w14:textId="77777777" w:rsidR="001D3574" w:rsidRDefault="001D3574" w:rsidP="005A72E5">
      <w:pPr>
        <w:pStyle w:val="Tjustifi"/>
        <w:rPr>
          <w:rStyle w:val="Cnoir"/>
        </w:rPr>
        <w:sectPr w:rsidR="001D3574" w:rsidSect="001D3574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0" w:name="_Toc57376673"/>
    <w:p w14:paraId="1BAC4D4E" w14:textId="77777777" w:rsidR="00B903BF" w:rsidRDefault="00B903B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CH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85196923" w:history="1">
        <w:r w:rsidRPr="00F95ED2">
          <w:rPr>
            <w:rStyle w:val="Lienhypertexte"/>
            <w:noProof/>
          </w:rPr>
          <w:t>1</w:t>
        </w:r>
        <w:r>
          <w:rPr>
            <w:rFonts w:eastAsiaTheme="minorEastAsia"/>
            <w:noProof/>
            <w:lang w:eastAsia="fr-CH"/>
          </w:rPr>
          <w:tab/>
        </w:r>
        <w:r w:rsidRPr="00F95ED2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_Toc85196923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1E6761" w14:textId="77777777" w:rsidR="00B903BF" w:rsidRDefault="005922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4" w:history="1">
        <w:r w:rsidR="00B903BF" w:rsidRPr="00F95ED2">
          <w:rPr>
            <w:rStyle w:val="Lienhypertexte"/>
            <w:noProof/>
          </w:rPr>
          <w:t>2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Contenu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_Toc85196924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4</w:t>
        </w:r>
        <w:r w:rsidR="00B903BF">
          <w:rPr>
            <w:noProof/>
            <w:webHidden/>
          </w:rPr>
          <w:fldChar w:fldCharType="end"/>
        </w:r>
      </w:hyperlink>
    </w:p>
    <w:p w14:paraId="7570B6FF" w14:textId="77777777" w:rsidR="00B903BF" w:rsidRDefault="005922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5" w:history="1">
        <w:r w:rsidR="00B903BF" w:rsidRPr="00F95ED2">
          <w:rPr>
            <w:rStyle w:val="Lienhypertexte"/>
            <w:noProof/>
          </w:rPr>
          <w:t>3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Titre 1 ctrl+1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_Toc85196925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5</w:t>
        </w:r>
        <w:r w:rsidR="00B903BF">
          <w:rPr>
            <w:noProof/>
            <w:webHidden/>
          </w:rPr>
          <w:fldChar w:fldCharType="end"/>
        </w:r>
      </w:hyperlink>
    </w:p>
    <w:p w14:paraId="00294EC6" w14:textId="77777777" w:rsidR="00B903BF" w:rsidRDefault="0059222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6" w:history="1">
        <w:r w:rsidR="00B903BF" w:rsidRPr="00F95ED2">
          <w:rPr>
            <w:rStyle w:val="Lienhypertexte"/>
            <w:noProof/>
          </w:rPr>
          <w:t>3.1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Titre 2 ctrl+2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_Toc85196926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5</w:t>
        </w:r>
        <w:r w:rsidR="00B903BF">
          <w:rPr>
            <w:noProof/>
            <w:webHidden/>
          </w:rPr>
          <w:fldChar w:fldCharType="end"/>
        </w:r>
      </w:hyperlink>
    </w:p>
    <w:p w14:paraId="4BBFB867" w14:textId="77777777" w:rsidR="00B903BF" w:rsidRDefault="00592226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7" w:history="1">
        <w:r w:rsidR="00B903BF" w:rsidRPr="00F95ED2">
          <w:rPr>
            <w:rStyle w:val="Lienhypertexte"/>
            <w:noProof/>
          </w:rPr>
          <w:t>3.1.1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Titre 3 ctrl+3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_Toc85196927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5</w:t>
        </w:r>
        <w:r w:rsidR="00B903BF">
          <w:rPr>
            <w:noProof/>
            <w:webHidden/>
          </w:rPr>
          <w:fldChar w:fldCharType="end"/>
        </w:r>
      </w:hyperlink>
    </w:p>
    <w:p w14:paraId="15122349" w14:textId="77777777" w:rsidR="00B903BF" w:rsidRDefault="00592226">
      <w:pPr>
        <w:pStyle w:val="TM4"/>
        <w:tabs>
          <w:tab w:val="left" w:pos="154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8" w:history="1">
        <w:r w:rsidR="00B903BF" w:rsidRPr="00F95ED2">
          <w:rPr>
            <w:rStyle w:val="Lienhypertexte"/>
            <w:noProof/>
          </w:rPr>
          <w:t>3.1.1.1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Titre 4 ctrl+4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_Toc85196928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5</w:t>
        </w:r>
        <w:r w:rsidR="00B903BF">
          <w:rPr>
            <w:noProof/>
            <w:webHidden/>
          </w:rPr>
          <w:fldChar w:fldCharType="end"/>
        </w:r>
      </w:hyperlink>
    </w:p>
    <w:p w14:paraId="73E05D8A" w14:textId="77777777" w:rsidR="00B903BF" w:rsidRDefault="0059222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CH"/>
        </w:rPr>
      </w:pPr>
      <w:hyperlink w:anchor="_Toc85196929" w:history="1">
        <w:r w:rsidR="00B903BF" w:rsidRPr="00F95ED2">
          <w:rPr>
            <w:rStyle w:val="Lienhypertexte"/>
            <w:noProof/>
          </w:rPr>
          <w:t>4</w:t>
        </w:r>
        <w:r w:rsidR="00B903BF">
          <w:rPr>
            <w:rFonts w:eastAsiaTheme="minorEastAsia"/>
            <w:noProof/>
            <w:lang w:eastAsia="fr-CH"/>
          </w:rPr>
          <w:tab/>
        </w:r>
        <w:r w:rsidR="00B903BF" w:rsidRPr="00F95ED2">
          <w:rPr>
            <w:rStyle w:val="Lienhypertexte"/>
            <w:noProof/>
          </w:rPr>
          <w:t>Conclusion</w:t>
        </w:r>
        <w:r w:rsidR="00B903BF">
          <w:rPr>
            <w:noProof/>
            <w:webHidden/>
          </w:rPr>
          <w:tab/>
        </w:r>
        <w:r w:rsidR="00B903BF">
          <w:rPr>
            <w:noProof/>
            <w:webHidden/>
          </w:rPr>
          <w:fldChar w:fldCharType="begin"/>
        </w:r>
        <w:r w:rsidR="00B903BF">
          <w:rPr>
            <w:noProof/>
            <w:webHidden/>
          </w:rPr>
          <w:instrText xml:space="preserve"> PAGEREF _Toc85196929 \h </w:instrText>
        </w:r>
        <w:r w:rsidR="00B903BF">
          <w:rPr>
            <w:noProof/>
            <w:webHidden/>
          </w:rPr>
        </w:r>
        <w:r w:rsidR="00B903BF">
          <w:rPr>
            <w:noProof/>
            <w:webHidden/>
          </w:rPr>
          <w:fldChar w:fldCharType="separate"/>
        </w:r>
        <w:r w:rsidR="00B903BF">
          <w:rPr>
            <w:noProof/>
            <w:webHidden/>
          </w:rPr>
          <w:t>6</w:t>
        </w:r>
        <w:r w:rsidR="00B903BF">
          <w:rPr>
            <w:noProof/>
            <w:webHidden/>
          </w:rPr>
          <w:fldChar w:fldCharType="end"/>
        </w:r>
      </w:hyperlink>
    </w:p>
    <w:p w14:paraId="017175EA" w14:textId="77777777" w:rsidR="00B903BF" w:rsidRPr="005437E0" w:rsidRDefault="00B903BF">
      <w:r>
        <w:fldChar w:fldCharType="end"/>
      </w:r>
      <w:r>
        <w:br w:type="page"/>
      </w:r>
    </w:p>
    <w:p w14:paraId="12BD1F0F" w14:textId="77777777" w:rsidR="003D285B" w:rsidRDefault="003D285B" w:rsidP="003D285B">
      <w:pPr>
        <w:pStyle w:val="Titre1"/>
        <w:rPr>
          <w:rFonts w:eastAsia="Times New Roman"/>
          <w:lang w:eastAsia="fr-CH"/>
        </w:rPr>
      </w:pPr>
      <w:bookmarkStart w:id="1" w:name="_Toc57376675"/>
      <w:bookmarkStart w:id="2" w:name="_Toc85196925"/>
      <w:bookmarkEnd w:id="0"/>
      <w:r w:rsidRPr="003D285B">
        <w:rPr>
          <w:rFonts w:eastAsia="Times New Roman"/>
          <w:lang w:eastAsia="fr-CH"/>
        </w:rPr>
        <w:lastRenderedPageBreak/>
        <w:t>Introduction</w:t>
      </w:r>
    </w:p>
    <w:p w14:paraId="659C6185" w14:textId="3FC9C2BA" w:rsidR="00673066" w:rsidRPr="00673066" w:rsidRDefault="00673066" w:rsidP="00673066">
      <w:pPr>
        <w:rPr>
          <w:lang w:eastAsia="fr-CH"/>
        </w:rPr>
      </w:pPr>
      <w:r>
        <w:rPr>
          <w:lang w:eastAsia="fr-CH"/>
        </w:rPr>
        <w:t xml:space="preserve">Lors du module 151, nous avons dû créer un site web </w:t>
      </w:r>
      <w:proofErr w:type="spellStart"/>
      <w:r w:rsidR="008632B7">
        <w:rPr>
          <w:lang w:eastAsia="fr-CH"/>
        </w:rPr>
        <w:t>multi-page</w:t>
      </w:r>
      <w:proofErr w:type="spellEnd"/>
      <w:r w:rsidR="008632B7">
        <w:rPr>
          <w:lang w:eastAsia="fr-CH"/>
        </w:rPr>
        <w:t xml:space="preserve"> qui doit contenir une base de données SQL qui devra contenir des informations avec une page de connexion ainsi que </w:t>
      </w:r>
      <w:r w:rsidR="00A608DC">
        <w:rPr>
          <w:lang w:eastAsia="fr-CH"/>
        </w:rPr>
        <w:t>différent code PHP qui permet de récupérer les données sur serveur.</w:t>
      </w:r>
    </w:p>
    <w:p w14:paraId="7C5D4834" w14:textId="77777777" w:rsidR="003D285B" w:rsidRPr="003D285B" w:rsidRDefault="003D285B" w:rsidP="003D285B">
      <w:pPr>
        <w:pStyle w:val="Titre1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lastRenderedPageBreak/>
        <w:t>Analyse</w:t>
      </w:r>
    </w:p>
    <w:p w14:paraId="21A7F737" w14:textId="77777777" w:rsid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Présentation du projet</w:t>
      </w:r>
    </w:p>
    <w:p w14:paraId="4E28FBFC" w14:textId="1EBB9A2C" w:rsidR="00A608DC" w:rsidRPr="00A608DC" w:rsidRDefault="00A608DC" w:rsidP="00A608DC">
      <w:pPr>
        <w:pStyle w:val="Tjustifi"/>
      </w:pPr>
      <w:r>
        <w:t>Mon projet, nommé « </w:t>
      </w:r>
      <w:proofErr w:type="spellStart"/>
      <w:r>
        <w:t>Elkhanthar</w:t>
      </w:r>
      <w:proofErr w:type="spellEnd"/>
      <w:r>
        <w:t xml:space="preserve"> », est un </w:t>
      </w:r>
      <w:r w:rsidR="00E563A3">
        <w:t xml:space="preserve">site qui sera un </w:t>
      </w:r>
      <w:r w:rsidR="002E3E18">
        <w:t>réseau social</w:t>
      </w:r>
      <w:r w:rsidR="00485F9E">
        <w:t xml:space="preserve"> ressemblant à </w:t>
      </w:r>
      <w:proofErr w:type="spellStart"/>
      <w:r w:rsidR="00485F9E">
        <w:t>Reddit</w:t>
      </w:r>
      <w:proofErr w:type="spellEnd"/>
      <w:r w:rsidR="00485F9E">
        <w:t xml:space="preserve"> où les utilisateurs devront</w:t>
      </w:r>
      <w:r w:rsidR="0008131E">
        <w:t>, d’abord,</w:t>
      </w:r>
      <w:r w:rsidR="00485F9E">
        <w:t xml:space="preserve"> se connecter</w:t>
      </w:r>
      <w:r w:rsidR="005C17D8">
        <w:t xml:space="preserve"> </w:t>
      </w:r>
      <w:r w:rsidR="00E366DA">
        <w:t>avec un utilisateur</w:t>
      </w:r>
      <w:r w:rsidR="007A375F">
        <w:t xml:space="preserve">, au préalablement </w:t>
      </w:r>
      <w:r w:rsidR="00592226">
        <w:t>enregistrer,</w:t>
      </w:r>
      <w:r w:rsidR="00485F9E">
        <w:t xml:space="preserve"> </w:t>
      </w:r>
      <w:r w:rsidR="0008131E">
        <w:t xml:space="preserve">afin de pouvoir interagir </w:t>
      </w:r>
      <w:r w:rsidR="000B62C7">
        <w:t>avec l’ensemble de la communauté</w:t>
      </w:r>
      <w:r w:rsidR="007111CD">
        <w:t xml:space="preserve">. </w:t>
      </w:r>
      <w:r w:rsidR="002E3E18">
        <w:t xml:space="preserve">Une fois connecté, l’utilisateur pourra poster du </w:t>
      </w:r>
      <w:r w:rsidR="00C224C6">
        <w:t>contenu (</w:t>
      </w:r>
      <w:r w:rsidR="008164AD">
        <w:t>soit des images, soit du texte, soit les 2)</w:t>
      </w:r>
      <w:r w:rsidR="002E3E18">
        <w:t xml:space="preserve"> sur le réseau</w:t>
      </w:r>
      <w:r w:rsidR="00CE0CE7">
        <w:t xml:space="preserve">. Une fois, le post </w:t>
      </w:r>
      <w:r w:rsidR="008910E5">
        <w:t>mis en ligne, les autres utilisateurs pourront le commenté</w:t>
      </w:r>
      <w:r w:rsidR="00023B78">
        <w:t xml:space="preserve"> et</w:t>
      </w:r>
      <w:r w:rsidR="008910E5">
        <w:t xml:space="preserve"> l</w:t>
      </w:r>
      <w:r w:rsidR="00023B78">
        <w:t xml:space="preserve">’approuver ou le </w:t>
      </w:r>
      <w:r w:rsidR="005C17D8">
        <w:t>désapprouver</w:t>
      </w:r>
      <w:r w:rsidR="00023B78">
        <w:t>.</w:t>
      </w:r>
    </w:p>
    <w:p w14:paraId="43C3CA6D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 xml:space="preserve">Uses Case </w:t>
      </w:r>
    </w:p>
    <w:p w14:paraId="4939A272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Maquettes</w:t>
      </w:r>
    </w:p>
    <w:p w14:paraId="4319CA01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Diagramme activité</w:t>
      </w:r>
    </w:p>
    <w:p w14:paraId="4F6752FE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Diagramme de séquences systèmes</w:t>
      </w:r>
    </w:p>
    <w:p w14:paraId="49E7B0D1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Schéma ER</w:t>
      </w:r>
    </w:p>
    <w:p w14:paraId="587713E5" w14:textId="77777777" w:rsidR="003D285B" w:rsidRPr="003D285B" w:rsidRDefault="003D285B" w:rsidP="003D285B">
      <w:pPr>
        <w:pStyle w:val="Titre1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lastRenderedPageBreak/>
        <w:t>Conception</w:t>
      </w:r>
    </w:p>
    <w:p w14:paraId="6B432D74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Diagrammes de classe</w:t>
      </w:r>
    </w:p>
    <w:p w14:paraId="0B339F40" w14:textId="77777777" w:rsidR="003D285B" w:rsidRPr="003D285B" w:rsidRDefault="003D285B" w:rsidP="003D285B">
      <w:pPr>
        <w:pStyle w:val="Titre3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Client</w:t>
      </w:r>
    </w:p>
    <w:p w14:paraId="56710123" w14:textId="77777777" w:rsidR="003D285B" w:rsidRPr="003D285B" w:rsidRDefault="003D285B" w:rsidP="003D285B">
      <w:pPr>
        <w:pStyle w:val="Titre3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Serveur</w:t>
      </w:r>
    </w:p>
    <w:p w14:paraId="48457FF8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Schéma relationnel</w:t>
      </w:r>
    </w:p>
    <w:p w14:paraId="2D4B2848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Diagramme séquence interactions</w:t>
      </w:r>
    </w:p>
    <w:p w14:paraId="37552E2B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Conception des tests</w:t>
      </w:r>
    </w:p>
    <w:p w14:paraId="59D9038F" w14:textId="77777777" w:rsidR="003D285B" w:rsidRPr="003D285B" w:rsidRDefault="003D285B" w:rsidP="003D285B">
      <w:pPr>
        <w:pStyle w:val="Titre1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lastRenderedPageBreak/>
        <w:t>Implémentation</w:t>
      </w:r>
    </w:p>
    <w:p w14:paraId="756A59EA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Descente de code</w:t>
      </w:r>
    </w:p>
    <w:p w14:paraId="0C086577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Problèmes rencontrés</w:t>
      </w:r>
    </w:p>
    <w:p w14:paraId="392938A8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Tests fonctionnels</w:t>
      </w:r>
    </w:p>
    <w:p w14:paraId="7D6F683C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Hébergement</w:t>
      </w:r>
    </w:p>
    <w:p w14:paraId="35FEB285" w14:textId="77777777" w:rsidR="003D285B" w:rsidRPr="003D285B" w:rsidRDefault="003D285B" w:rsidP="003D285B">
      <w:pPr>
        <w:pStyle w:val="Titre1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lastRenderedPageBreak/>
        <w:t>Synthèse</w:t>
      </w:r>
    </w:p>
    <w:p w14:paraId="07136160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Présentation réalisation</w:t>
      </w:r>
    </w:p>
    <w:p w14:paraId="0D8B572D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>Différences entre planning et réalisation</w:t>
      </w:r>
    </w:p>
    <w:p w14:paraId="359C0EC6" w14:textId="77777777" w:rsidR="003D285B" w:rsidRPr="003D285B" w:rsidRDefault="003D285B" w:rsidP="003D285B">
      <w:pPr>
        <w:pStyle w:val="Titre2"/>
        <w:rPr>
          <w:rFonts w:eastAsia="Times New Roman"/>
          <w:lang w:eastAsia="fr-CH"/>
        </w:rPr>
      </w:pPr>
      <w:r w:rsidRPr="003D285B">
        <w:rPr>
          <w:rFonts w:eastAsia="Times New Roman"/>
          <w:lang w:eastAsia="fr-CH"/>
        </w:rPr>
        <w:t xml:space="preserve">Conclusion </w:t>
      </w:r>
    </w:p>
    <w:bookmarkEnd w:id="1"/>
    <w:bookmarkEnd w:id="2"/>
    <w:p w14:paraId="65DBB9A5" w14:textId="77777777" w:rsidR="00C56E3C" w:rsidRPr="00C56E3C" w:rsidRDefault="00C56E3C">
      <w:pPr>
        <w:rPr>
          <w:rStyle w:val="Cnoir"/>
        </w:rPr>
      </w:pPr>
      <w:r>
        <w:rPr>
          <w:rStyle w:val="Cnoir"/>
        </w:rPr>
        <w:br w:type="page"/>
      </w:r>
    </w:p>
    <w:p w14:paraId="396DDB5D" w14:textId="77777777" w:rsidR="00CC200C" w:rsidRDefault="005A72E5" w:rsidP="00C56E3C">
      <w:pPr>
        <w:pStyle w:val="Titre1"/>
        <w:rPr>
          <w:rStyle w:val="Cnoir"/>
        </w:rPr>
      </w:pPr>
      <w:bookmarkStart w:id="3" w:name="_Toc85196929"/>
      <w:r>
        <w:rPr>
          <w:rStyle w:val="Cnoir"/>
        </w:rPr>
        <w:lastRenderedPageBreak/>
        <w:t>Conclusion</w:t>
      </w:r>
      <w:bookmarkEnd w:id="3"/>
    </w:p>
    <w:p w14:paraId="46855241" w14:textId="77777777" w:rsidR="005A72E5" w:rsidRPr="005A72E5" w:rsidRDefault="005A72E5" w:rsidP="005A72E5">
      <w:pPr>
        <w:pStyle w:val="Tjustifi"/>
      </w:pPr>
      <w:r>
        <w:t>Conclusion</w:t>
      </w:r>
    </w:p>
    <w:sectPr w:rsidR="005A72E5" w:rsidRPr="005A72E5" w:rsidSect="001D3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4059" w14:textId="77777777" w:rsidR="003D285B" w:rsidRDefault="003D285B" w:rsidP="00E37DE4">
      <w:pPr>
        <w:spacing w:after="0" w:line="240" w:lineRule="auto"/>
      </w:pPr>
      <w:r>
        <w:separator/>
      </w:r>
    </w:p>
  </w:endnote>
  <w:endnote w:type="continuationSeparator" w:id="0">
    <w:p w14:paraId="6B94783C" w14:textId="77777777" w:rsidR="003D285B" w:rsidRDefault="003D285B" w:rsidP="00E3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2268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1821D4" w14:textId="77777777" w:rsidR="00D817BB" w:rsidRDefault="00D817BB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67113" w14:textId="77777777" w:rsidR="00AC7BE2" w:rsidRDefault="00AC7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4282" w14:textId="77777777" w:rsidR="003D285B" w:rsidRDefault="003D285B" w:rsidP="00E37DE4">
      <w:pPr>
        <w:spacing w:after="0" w:line="240" w:lineRule="auto"/>
      </w:pPr>
      <w:r>
        <w:separator/>
      </w:r>
    </w:p>
  </w:footnote>
  <w:footnote w:type="continuationSeparator" w:id="0">
    <w:p w14:paraId="7F6F2FF0" w14:textId="77777777" w:rsidR="003D285B" w:rsidRDefault="003D285B" w:rsidP="00E3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7731" w14:textId="77777777" w:rsidR="001D3574" w:rsidRPr="00AC7BE2" w:rsidRDefault="00AC7BE2" w:rsidP="00AC7BE2">
    <w:pPr>
      <w:pStyle w:val="En-tte"/>
    </w:pPr>
    <w:r>
      <w:rPr>
        <w:noProof/>
        <w:lang w:bidi="fr-FR"/>
      </w:rPr>
      <w:drawing>
        <wp:anchor distT="0" distB="0" distL="114300" distR="114300" simplePos="0" relativeHeight="251659264" behindDoc="0" locked="0" layoutInCell="1" allowOverlap="1" wp14:anchorId="416B7B19" wp14:editId="535E49DE">
          <wp:simplePos x="0" y="0"/>
          <wp:positionH relativeFrom="page">
            <wp:posOffset>-46318</wp:posOffset>
          </wp:positionH>
          <wp:positionV relativeFrom="paragraph">
            <wp:posOffset>-502762</wp:posOffset>
          </wp:positionV>
          <wp:extent cx="9711131" cy="871870"/>
          <wp:effectExtent l="0" t="0" r="4445" b="4445"/>
          <wp:wrapNone/>
          <wp:docPr id="3" name="Image 13" descr="Plusieurs ondes vertes sous forme de conception abstraite dans l’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een-waves-16.jp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711131" cy="87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886E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224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D6D0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069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6C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D8FC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A07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763C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608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D7D97"/>
    <w:multiLevelType w:val="hybridMultilevel"/>
    <w:tmpl w:val="BF2CAB7E"/>
    <w:lvl w:ilvl="0" w:tplc="866E9942">
      <w:start w:val="1"/>
      <w:numFmt w:val="bullet"/>
      <w:pStyle w:val="tliste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0210A"/>
    <w:multiLevelType w:val="multilevel"/>
    <w:tmpl w:val="F98C0A1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FA524F"/>
    <w:multiLevelType w:val="multilevel"/>
    <w:tmpl w:val="B494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7961">
    <w:abstractNumId w:val="8"/>
  </w:num>
  <w:num w:numId="2" w16cid:durableId="141118642">
    <w:abstractNumId w:val="3"/>
  </w:num>
  <w:num w:numId="3" w16cid:durableId="1683513389">
    <w:abstractNumId w:val="2"/>
  </w:num>
  <w:num w:numId="4" w16cid:durableId="1441337358">
    <w:abstractNumId w:val="1"/>
  </w:num>
  <w:num w:numId="5" w16cid:durableId="170143924">
    <w:abstractNumId w:val="0"/>
  </w:num>
  <w:num w:numId="6" w16cid:durableId="1591306682">
    <w:abstractNumId w:val="9"/>
  </w:num>
  <w:num w:numId="7" w16cid:durableId="808934722">
    <w:abstractNumId w:val="7"/>
  </w:num>
  <w:num w:numId="8" w16cid:durableId="855651971">
    <w:abstractNumId w:val="6"/>
  </w:num>
  <w:num w:numId="9" w16cid:durableId="807666649">
    <w:abstractNumId w:val="5"/>
  </w:num>
  <w:num w:numId="10" w16cid:durableId="2132288129">
    <w:abstractNumId w:val="4"/>
  </w:num>
  <w:num w:numId="11" w16cid:durableId="302539196">
    <w:abstractNumId w:val="11"/>
  </w:num>
  <w:num w:numId="12" w16cid:durableId="1830367214">
    <w:abstractNumId w:val="10"/>
  </w:num>
  <w:num w:numId="13" w16cid:durableId="322902729">
    <w:abstractNumId w:val="12"/>
    <w:lvlOverride w:ilvl="0">
      <w:startOverride w:val="1"/>
    </w:lvlOverride>
  </w:num>
  <w:num w:numId="14" w16cid:durableId="1632058385">
    <w:abstractNumId w:val="12"/>
    <w:lvlOverride w:ilvl="0"/>
    <w:lvlOverride w:ilvl="1">
      <w:startOverride w:val="1"/>
    </w:lvlOverride>
  </w:num>
  <w:num w:numId="15" w16cid:durableId="225185836">
    <w:abstractNumId w:val="12"/>
    <w:lvlOverride w:ilvl="0"/>
    <w:lvlOverride w:ilvl="1">
      <w:startOverride w:val="1"/>
    </w:lvlOverride>
  </w:num>
  <w:num w:numId="16" w16cid:durableId="875317328">
    <w:abstractNumId w:val="12"/>
    <w:lvlOverride w:ilvl="0"/>
    <w:lvlOverride w:ilvl="1"/>
    <w:lvlOverride w:ilvl="2">
      <w:startOverride w:val="1"/>
    </w:lvlOverride>
  </w:num>
  <w:num w:numId="17" w16cid:durableId="1116872543">
    <w:abstractNumId w:val="12"/>
    <w:lvlOverride w:ilvl="0"/>
    <w:lvlOverride w:ilvl="1">
      <w:startOverride w:val="1"/>
    </w:lvlOverride>
  </w:num>
  <w:num w:numId="18" w16cid:durableId="1607611526">
    <w:abstractNumId w:val="1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B"/>
    <w:rsid w:val="00023B78"/>
    <w:rsid w:val="00075E27"/>
    <w:rsid w:val="0008131E"/>
    <w:rsid w:val="000912EE"/>
    <w:rsid w:val="000A04F8"/>
    <w:rsid w:val="000B62C7"/>
    <w:rsid w:val="00113209"/>
    <w:rsid w:val="00130918"/>
    <w:rsid w:val="001A6DE6"/>
    <w:rsid w:val="001C24C6"/>
    <w:rsid w:val="001D3574"/>
    <w:rsid w:val="001F6D0F"/>
    <w:rsid w:val="002B457A"/>
    <w:rsid w:val="002D040F"/>
    <w:rsid w:val="002E3E18"/>
    <w:rsid w:val="002F67C0"/>
    <w:rsid w:val="00301036"/>
    <w:rsid w:val="00375F45"/>
    <w:rsid w:val="00387300"/>
    <w:rsid w:val="003D285B"/>
    <w:rsid w:val="0043626F"/>
    <w:rsid w:val="0044341F"/>
    <w:rsid w:val="00466923"/>
    <w:rsid w:val="00471632"/>
    <w:rsid w:val="004734F1"/>
    <w:rsid w:val="00481B8D"/>
    <w:rsid w:val="00485F9E"/>
    <w:rsid w:val="004D1C6F"/>
    <w:rsid w:val="004E6FC1"/>
    <w:rsid w:val="00501146"/>
    <w:rsid w:val="005437E0"/>
    <w:rsid w:val="0055652E"/>
    <w:rsid w:val="00570862"/>
    <w:rsid w:val="00592226"/>
    <w:rsid w:val="005A72E5"/>
    <w:rsid w:val="005C17D8"/>
    <w:rsid w:val="005C30FC"/>
    <w:rsid w:val="005D49DE"/>
    <w:rsid w:val="0066640C"/>
    <w:rsid w:val="00673066"/>
    <w:rsid w:val="006C6CA9"/>
    <w:rsid w:val="007024CA"/>
    <w:rsid w:val="00707821"/>
    <w:rsid w:val="007111CD"/>
    <w:rsid w:val="0075681F"/>
    <w:rsid w:val="007A375F"/>
    <w:rsid w:val="007B2660"/>
    <w:rsid w:val="007D5BED"/>
    <w:rsid w:val="00814456"/>
    <w:rsid w:val="008164AD"/>
    <w:rsid w:val="008632B7"/>
    <w:rsid w:val="008910E5"/>
    <w:rsid w:val="008B237E"/>
    <w:rsid w:val="00962EC1"/>
    <w:rsid w:val="009C0188"/>
    <w:rsid w:val="00A608DC"/>
    <w:rsid w:val="00A96B52"/>
    <w:rsid w:val="00AC7BE2"/>
    <w:rsid w:val="00AE25CF"/>
    <w:rsid w:val="00B85B90"/>
    <w:rsid w:val="00B903BF"/>
    <w:rsid w:val="00BD10E3"/>
    <w:rsid w:val="00BE1536"/>
    <w:rsid w:val="00C224C6"/>
    <w:rsid w:val="00C3719E"/>
    <w:rsid w:val="00C44F6C"/>
    <w:rsid w:val="00C56E3C"/>
    <w:rsid w:val="00C73054"/>
    <w:rsid w:val="00CC200C"/>
    <w:rsid w:val="00CE0CE7"/>
    <w:rsid w:val="00CE7856"/>
    <w:rsid w:val="00CF478D"/>
    <w:rsid w:val="00D72DEF"/>
    <w:rsid w:val="00D817BB"/>
    <w:rsid w:val="00E366DA"/>
    <w:rsid w:val="00E37DE4"/>
    <w:rsid w:val="00E563A3"/>
    <w:rsid w:val="00F50331"/>
    <w:rsid w:val="00F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EF6A5E"/>
  <w15:chartTrackingRefBased/>
  <w15:docId w15:val="{D22D001D-95BF-42CA-9498-D43DCDB9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E0"/>
  </w:style>
  <w:style w:type="paragraph" w:styleId="Titre1">
    <w:name w:val="heading 1"/>
    <w:basedOn w:val="Normal"/>
    <w:next w:val="Normal"/>
    <w:link w:val="Titre1Car"/>
    <w:uiPriority w:val="9"/>
    <w:qFormat/>
    <w:rsid w:val="00466923"/>
    <w:pPr>
      <w:keepNext/>
      <w:keepLines/>
      <w:pageBreakBefore/>
      <w:numPr>
        <w:numId w:val="11"/>
      </w:numPr>
      <w:spacing w:after="240"/>
      <w:ind w:left="431" w:hanging="431"/>
      <w:outlineLvl w:val="0"/>
    </w:pPr>
    <w:rPr>
      <w:rFonts w:ascii="Arial" w:eastAsiaTheme="majorEastAsia" w:hAnsi="Arial" w:cstheme="majorBidi"/>
      <w:color w:val="A8D08D" w:themeColor="accent6" w:themeTint="9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923"/>
    <w:pPr>
      <w:keepNext/>
      <w:keepLines/>
      <w:numPr>
        <w:ilvl w:val="1"/>
        <w:numId w:val="11"/>
      </w:numPr>
      <w:spacing w:after="240"/>
      <w:ind w:left="578" w:hanging="578"/>
      <w:outlineLvl w:val="1"/>
    </w:pPr>
    <w:rPr>
      <w:rFonts w:ascii="Arial" w:eastAsiaTheme="majorEastAsia" w:hAnsi="Arial" w:cstheme="majorBidi"/>
      <w:color w:val="A8D08D" w:themeColor="accent6" w:themeTint="99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923"/>
    <w:pPr>
      <w:keepNext/>
      <w:keepLines/>
      <w:numPr>
        <w:ilvl w:val="2"/>
        <w:numId w:val="11"/>
      </w:numPr>
      <w:spacing w:after="240"/>
      <w:outlineLvl w:val="2"/>
    </w:pPr>
    <w:rPr>
      <w:rFonts w:ascii="Arial" w:eastAsiaTheme="majorEastAsia" w:hAnsi="Arial" w:cstheme="majorBidi"/>
      <w:color w:val="538135" w:themeColor="accent6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6923"/>
    <w:pPr>
      <w:keepNext/>
      <w:keepLines/>
      <w:numPr>
        <w:ilvl w:val="3"/>
        <w:numId w:val="11"/>
      </w:numPr>
      <w:spacing w:after="240"/>
      <w:ind w:left="862" w:hanging="862"/>
      <w:outlineLvl w:val="3"/>
    </w:pPr>
    <w:rPr>
      <w:rFonts w:ascii="Arial" w:eastAsiaTheme="majorEastAsia" w:hAnsi="Arial" w:cstheme="majorBidi"/>
      <w:i/>
      <w:iCs/>
      <w:color w:val="538135" w:themeColor="accent6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6923"/>
    <w:pPr>
      <w:keepNext/>
      <w:keepLines/>
      <w:numPr>
        <w:ilvl w:val="4"/>
        <w:numId w:val="11"/>
      </w:numPr>
      <w:spacing w:after="240"/>
      <w:ind w:left="1009" w:hanging="1009"/>
      <w:outlineLvl w:val="4"/>
    </w:pPr>
    <w:rPr>
      <w:rFonts w:ascii="Arial" w:eastAsiaTheme="majorEastAsia" w:hAnsi="Arial" w:cstheme="majorBidi"/>
      <w:color w:val="538135" w:themeColor="accent6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2E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2E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2E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2E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justifi">
    <w:name w:val="T_justifié"/>
    <w:basedOn w:val="Normal"/>
    <w:qFormat/>
    <w:rsid w:val="0066640C"/>
    <w:pPr>
      <w:spacing w:after="120" w:line="240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customStyle="1" w:styleId="TRP">
    <w:name w:val="T_RP"/>
    <w:basedOn w:val="Normal"/>
    <w:qFormat/>
    <w:rsid w:val="00471632"/>
    <w:pPr>
      <w:spacing w:after="0" w:line="240" w:lineRule="auto"/>
      <w:jc w:val="center"/>
    </w:pPr>
    <w:rPr>
      <w:rFonts w:ascii="Arial" w:eastAsia="Times New Roman" w:hAnsi="Arial" w:cs="Times New Roman"/>
      <w:b/>
      <w:color w:val="FFFFFF" w:themeColor="background1"/>
      <w:sz w:val="56"/>
      <w:szCs w:val="24"/>
      <w:lang w:eastAsia="fr-FR"/>
    </w:rPr>
  </w:style>
  <w:style w:type="paragraph" w:customStyle="1" w:styleId="Tdate">
    <w:name w:val="T_date"/>
    <w:basedOn w:val="Normal"/>
    <w:qFormat/>
    <w:rsid w:val="00E37DE4"/>
    <w:pPr>
      <w:spacing w:before="100" w:beforeAutospacing="1" w:after="600" w:line="240" w:lineRule="auto"/>
      <w:jc w:val="center"/>
    </w:pPr>
    <w:rPr>
      <w:rFonts w:ascii="Arial" w:eastAsia="Times New Roman" w:hAnsi="Arial" w:cs="Times New Roman"/>
      <w:sz w:val="28"/>
      <w:szCs w:val="24"/>
      <w:lang w:eastAsia="fr-FR"/>
    </w:rPr>
  </w:style>
  <w:style w:type="paragraph" w:customStyle="1" w:styleId="Timage">
    <w:name w:val="T_image"/>
    <w:basedOn w:val="Normal"/>
    <w:qFormat/>
    <w:rsid w:val="00E37DE4"/>
    <w:pPr>
      <w:spacing w:after="480" w:line="240" w:lineRule="auto"/>
      <w:jc w:val="center"/>
    </w:pPr>
    <w:rPr>
      <w:rFonts w:ascii="Arial" w:eastAsia="Times New Roman" w:hAnsi="Arial" w:cs="Times New Roman"/>
      <w:sz w:val="20"/>
      <w:szCs w:val="24"/>
      <w:lang w:eastAsia="fr-FR"/>
    </w:rPr>
  </w:style>
  <w:style w:type="paragraph" w:customStyle="1" w:styleId="Tnomprenom">
    <w:name w:val="T_nom+prenom"/>
    <w:basedOn w:val="Normal"/>
    <w:qFormat/>
    <w:rsid w:val="001C24C6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pacing w:after="0" w:line="240" w:lineRule="auto"/>
      <w:jc w:val="center"/>
    </w:pPr>
    <w:rPr>
      <w:rFonts w:ascii="Arial" w:eastAsia="Times New Roman" w:hAnsi="Arial" w:cs="Times New Roman"/>
      <w:sz w:val="32"/>
      <w:szCs w:val="24"/>
      <w:lang w:eastAsia="fr-FR"/>
    </w:rPr>
  </w:style>
  <w:style w:type="paragraph" w:customStyle="1" w:styleId="Tmodule">
    <w:name w:val="T_module"/>
    <w:basedOn w:val="Normal"/>
    <w:rsid w:val="00471632"/>
    <w:pPr>
      <w:spacing w:before="240" w:after="480" w:line="240" w:lineRule="auto"/>
      <w:jc w:val="center"/>
    </w:pPr>
    <w:rPr>
      <w:rFonts w:ascii="Arial" w:eastAsia="Times New Roman" w:hAnsi="Arial" w:cs="Times New Roman"/>
      <w:color w:val="E2EFD9" w:themeColor="accent6" w:themeTint="33"/>
      <w:sz w:val="52"/>
      <w:szCs w:val="24"/>
      <w:lang w:eastAsia="fr-FR"/>
    </w:rPr>
  </w:style>
  <w:style w:type="paragraph" w:customStyle="1" w:styleId="Tdatemodule">
    <w:name w:val="T_datemodule"/>
    <w:basedOn w:val="Tdate"/>
    <w:qFormat/>
    <w:rsid w:val="00707821"/>
    <w:pPr>
      <w:spacing w:before="4080" w:beforeAutospacing="0" w:after="720"/>
      <w:jc w:val="right"/>
    </w:pPr>
  </w:style>
  <w:style w:type="character" w:styleId="Textedelespacerserv">
    <w:name w:val="Placeholder Text"/>
    <w:basedOn w:val="Policepardfaut"/>
    <w:uiPriority w:val="99"/>
    <w:semiHidden/>
    <w:rsid w:val="00E37DE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66923"/>
    <w:rPr>
      <w:rFonts w:ascii="Arial" w:eastAsiaTheme="majorEastAsia" w:hAnsi="Arial" w:cstheme="majorBidi"/>
      <w:color w:val="A8D08D" w:themeColor="accent6" w:themeTint="99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6923"/>
    <w:rPr>
      <w:rFonts w:ascii="Arial" w:eastAsiaTheme="majorEastAsia" w:hAnsi="Arial" w:cstheme="majorBidi"/>
      <w:color w:val="A8D08D" w:themeColor="accent6" w:themeTint="99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6923"/>
    <w:rPr>
      <w:rFonts w:ascii="Arial" w:eastAsiaTheme="majorEastAsia" w:hAnsi="Arial" w:cstheme="majorBidi"/>
      <w:color w:val="538135" w:themeColor="accent6" w:themeShade="B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66923"/>
    <w:rPr>
      <w:rFonts w:ascii="Arial" w:eastAsiaTheme="majorEastAsia" w:hAnsi="Arial" w:cstheme="majorBidi"/>
      <w:i/>
      <w:iCs/>
      <w:color w:val="538135" w:themeColor="accent6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466923"/>
    <w:rPr>
      <w:rFonts w:ascii="Arial" w:eastAsiaTheme="majorEastAsia" w:hAnsi="Arial" w:cstheme="majorBidi"/>
      <w:color w:val="538135" w:themeColor="accent6" w:themeShade="BF"/>
      <w:sz w:val="20"/>
    </w:rPr>
  </w:style>
  <w:style w:type="paragraph" w:customStyle="1" w:styleId="Tcentr">
    <w:name w:val="T_centré"/>
    <w:basedOn w:val="Normal"/>
    <w:qFormat/>
    <w:rsid w:val="00E37DE4"/>
    <w:pPr>
      <w:jc w:val="center"/>
    </w:pPr>
  </w:style>
  <w:style w:type="paragraph" w:customStyle="1" w:styleId="Tgauche">
    <w:name w:val="T_gauche"/>
    <w:basedOn w:val="Tcentr"/>
    <w:qFormat/>
    <w:rsid w:val="00E37DE4"/>
    <w:pPr>
      <w:ind w:left="708" w:hanging="708"/>
      <w:jc w:val="left"/>
    </w:pPr>
  </w:style>
  <w:style w:type="paragraph" w:customStyle="1" w:styleId="Tdroite">
    <w:name w:val="T_droite"/>
    <w:basedOn w:val="Tcentr"/>
    <w:qFormat/>
    <w:rsid w:val="00E37DE4"/>
    <w:pPr>
      <w:ind w:left="708" w:hanging="708"/>
      <w:jc w:val="right"/>
    </w:pPr>
  </w:style>
  <w:style w:type="paragraph" w:styleId="TM1">
    <w:name w:val="toc 1"/>
    <w:basedOn w:val="Normal"/>
    <w:next w:val="Normal"/>
    <w:autoRedefine/>
    <w:uiPriority w:val="39"/>
    <w:unhideWhenUsed/>
    <w:rsid w:val="00D817BB"/>
    <w:pPr>
      <w:spacing w:after="100"/>
    </w:pPr>
    <w:rPr>
      <w:color w:val="00B050"/>
    </w:rPr>
  </w:style>
  <w:style w:type="character" w:styleId="Lienhypertexte">
    <w:name w:val="Hyperlink"/>
    <w:basedOn w:val="Policepardfaut"/>
    <w:uiPriority w:val="99"/>
    <w:unhideWhenUsed/>
    <w:rsid w:val="00E37DE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37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7DE4"/>
  </w:style>
  <w:style w:type="paragraph" w:styleId="Pieddepage">
    <w:name w:val="footer"/>
    <w:basedOn w:val="Normal"/>
    <w:link w:val="PieddepageCar"/>
    <w:uiPriority w:val="99"/>
    <w:unhideWhenUsed/>
    <w:rsid w:val="00E37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7DE4"/>
  </w:style>
  <w:style w:type="character" w:customStyle="1" w:styleId="Cgras">
    <w:name w:val="C_gras"/>
    <w:basedOn w:val="Policepardfaut"/>
    <w:uiPriority w:val="1"/>
    <w:qFormat/>
    <w:rsid w:val="004E6FC1"/>
    <w:rPr>
      <w:b/>
    </w:rPr>
  </w:style>
  <w:style w:type="character" w:customStyle="1" w:styleId="Citalique">
    <w:name w:val="C_italique"/>
    <w:basedOn w:val="Cgras"/>
    <w:uiPriority w:val="1"/>
    <w:qFormat/>
    <w:rsid w:val="004E6FC1"/>
    <w:rPr>
      <w:b w:val="0"/>
      <w:i/>
    </w:rPr>
  </w:style>
  <w:style w:type="character" w:customStyle="1" w:styleId="CgrasItalique">
    <w:name w:val="C_grasItalique"/>
    <w:basedOn w:val="Citalique"/>
    <w:uiPriority w:val="1"/>
    <w:qFormat/>
    <w:rsid w:val="004E6FC1"/>
    <w:rPr>
      <w:b/>
      <w:i/>
    </w:rPr>
  </w:style>
  <w:style w:type="character" w:customStyle="1" w:styleId="Csoulign">
    <w:name w:val="C_souligné"/>
    <w:basedOn w:val="CgrasItalique"/>
    <w:uiPriority w:val="1"/>
    <w:qFormat/>
    <w:rsid w:val="004E6FC1"/>
    <w:rPr>
      <w:b w:val="0"/>
      <w:i w:val="0"/>
      <w:u w:val="single"/>
    </w:rPr>
  </w:style>
  <w:style w:type="character" w:customStyle="1" w:styleId="Crouge">
    <w:name w:val="C_rouge"/>
    <w:basedOn w:val="Csoulign"/>
    <w:uiPriority w:val="1"/>
    <w:qFormat/>
    <w:rsid w:val="004E6FC1"/>
    <w:rPr>
      <w:b w:val="0"/>
      <w:i w:val="0"/>
      <w:color w:val="FF0000"/>
      <w:u w:val="none"/>
    </w:rPr>
  </w:style>
  <w:style w:type="character" w:customStyle="1" w:styleId="Cnoir">
    <w:name w:val="C_noir"/>
    <w:basedOn w:val="Crouge"/>
    <w:uiPriority w:val="1"/>
    <w:qFormat/>
    <w:rsid w:val="001A6DE6"/>
    <w:rPr>
      <w:b w:val="0"/>
      <w:i w:val="0"/>
      <w:color w:val="auto"/>
      <w:spacing w:val="0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5A7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A72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A72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A72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D817BB"/>
    <w:pPr>
      <w:spacing w:after="100"/>
      <w:ind w:left="220"/>
    </w:pPr>
    <w:rPr>
      <w:color w:val="92D050"/>
    </w:rPr>
  </w:style>
  <w:style w:type="paragraph" w:styleId="TM3">
    <w:name w:val="toc 3"/>
    <w:basedOn w:val="Normal"/>
    <w:next w:val="Normal"/>
    <w:autoRedefine/>
    <w:uiPriority w:val="39"/>
    <w:unhideWhenUsed/>
    <w:rsid w:val="00D817BB"/>
    <w:pPr>
      <w:spacing w:after="100"/>
      <w:ind w:left="440"/>
    </w:pPr>
    <w:rPr>
      <w:color w:val="A8D08D" w:themeColor="accent6" w:themeTint="99"/>
    </w:rPr>
  </w:style>
  <w:style w:type="paragraph" w:styleId="TM4">
    <w:name w:val="toc 4"/>
    <w:basedOn w:val="Normal"/>
    <w:next w:val="Normal"/>
    <w:autoRedefine/>
    <w:uiPriority w:val="39"/>
    <w:unhideWhenUsed/>
    <w:rsid w:val="00D817BB"/>
    <w:pPr>
      <w:spacing w:after="100"/>
      <w:ind w:left="660"/>
    </w:pPr>
    <w:rPr>
      <w:color w:val="385623" w:themeColor="accent6" w:themeShade="80"/>
    </w:rPr>
  </w:style>
  <w:style w:type="paragraph" w:styleId="TM5">
    <w:name w:val="toc 5"/>
    <w:basedOn w:val="Normal"/>
    <w:next w:val="Normal"/>
    <w:autoRedefine/>
    <w:uiPriority w:val="39"/>
    <w:unhideWhenUsed/>
    <w:rsid w:val="005A72E5"/>
    <w:pPr>
      <w:spacing w:after="100"/>
      <w:ind w:left="880"/>
    </w:pPr>
  </w:style>
  <w:style w:type="character" w:customStyle="1" w:styleId="Cjaunesurlign">
    <w:name w:val="C_jaunesurligné"/>
    <w:basedOn w:val="Cnoir"/>
    <w:uiPriority w:val="1"/>
    <w:qFormat/>
    <w:rsid w:val="00130918"/>
    <w:rPr>
      <w:b w:val="0"/>
      <w:i w:val="0"/>
      <w:color w:val="auto"/>
      <w:spacing w:val="0"/>
      <w:u w:val="none"/>
      <w:bdr w:val="none" w:sz="0" w:space="0" w:color="auto"/>
      <w:shd w:val="clear" w:color="auto" w:fill="FFFF00"/>
    </w:rPr>
  </w:style>
  <w:style w:type="character" w:customStyle="1" w:styleId="Cnonproportionnelle">
    <w:name w:val="C_nonproportionnelle"/>
    <w:basedOn w:val="Cjaunesurlign"/>
    <w:uiPriority w:val="1"/>
    <w:qFormat/>
    <w:rsid w:val="00F50331"/>
    <w:rPr>
      <w:rFonts w:ascii="Courier New" w:hAnsi="Courier New"/>
      <w:b w:val="0"/>
      <w:i w:val="0"/>
      <w:color w:val="auto"/>
      <w:spacing w:val="0"/>
      <w:w w:val="100"/>
      <w:u w:val="none"/>
      <w:bdr w:val="none" w:sz="0" w:space="0" w:color="auto"/>
      <w:shd w:val="clear" w:color="auto" w:fill="FFFFFF" w:themeFill="background1"/>
      <w14:stylisticSets>
        <w14:styleSet w14:id="2"/>
      </w14:stylisticSets>
    </w:rPr>
  </w:style>
  <w:style w:type="paragraph" w:customStyle="1" w:styleId="Tcode">
    <w:name w:val="T_code"/>
    <w:basedOn w:val="Tjustifi"/>
    <w:qFormat/>
    <w:rsid w:val="001A6DE6"/>
    <w:rPr>
      <w:rFonts w:ascii="Courier New" w:hAnsi="Courier New"/>
    </w:rPr>
  </w:style>
  <w:style w:type="paragraph" w:customStyle="1" w:styleId="tlistepuce">
    <w:name w:val="t_listeàpuce"/>
    <w:basedOn w:val="Tjustifi"/>
    <w:qFormat/>
    <w:rsid w:val="0044341F"/>
    <w:pPr>
      <w:numPr>
        <w:numId w:val="12"/>
      </w:numPr>
    </w:pPr>
  </w:style>
  <w:style w:type="paragraph" w:styleId="Sansinterligne">
    <w:name w:val="No Spacing"/>
    <w:link w:val="SansinterligneCar"/>
    <w:uiPriority w:val="1"/>
    <w:qFormat/>
    <w:rsid w:val="00D72DE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2DEF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4734F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4734F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4F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4734F1"/>
    <w:rPr>
      <w:rFonts w:eastAsiaTheme="minorEastAsia" w:cs="Times New Roman"/>
      <w:color w:val="5A5A5A" w:themeColor="text1" w:themeTint="A5"/>
      <w:spacing w:val="15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atenam01\OneDrive%20-%20EDUETATFR\template\Mod&#232;le%20de%20rapport%20personnel_DELATENA_Melvy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38A80871774E37B9FF2C6BE871B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22DD0B-ACDA-477C-BD96-0422B3519BF3}"/>
      </w:docPartPr>
      <w:docPartBody>
        <w:p w:rsidR="00000000" w:rsidRDefault="00DE21E9">
          <w:pPr>
            <w:pStyle w:val="0038A80871774E37B9FF2C6BE871BA76"/>
          </w:pPr>
          <w:r w:rsidRPr="00037466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38A80871774E37B9FF2C6BE871BA76">
    <w:name w:val="0038A80871774E37B9FF2C6BE871B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BB05-3497-49B7-9544-C9D7AD42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rapport personnel_DELATENA_Melvyn</Template>
  <TotalTime>0</TotalTime>
  <Pages>8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Module du :  au 27.11.2020</dc:subject>
  <dc:creator>Delatena Melvyn</dc:creator>
  <cp:keywords/>
  <dc:description/>
  <cp:lastModifiedBy>Delatena Melvyn</cp:lastModifiedBy>
  <cp:revision>19</cp:revision>
  <dcterms:created xsi:type="dcterms:W3CDTF">2024-02-09T10:21:00Z</dcterms:created>
  <dcterms:modified xsi:type="dcterms:W3CDTF">2024-02-09T10:43:00Z</dcterms:modified>
</cp:coreProperties>
</file>